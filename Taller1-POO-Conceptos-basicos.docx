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62" w:rsidRDefault="00433F62" w:rsidP="0054021F">
      <w:pPr>
        <w:spacing w:after="0" w:line="192" w:lineRule="auto"/>
      </w:pPr>
      <w:bookmarkStart w:id="0" w:name="_GoBack"/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EF9ABDC" wp14:editId="0B42FC14">
            <wp:simplePos x="0" y="0"/>
            <wp:positionH relativeFrom="page">
              <wp:posOffset>-76200</wp:posOffset>
            </wp:positionH>
            <wp:positionV relativeFrom="paragraph">
              <wp:posOffset>-880745</wp:posOffset>
            </wp:positionV>
            <wp:extent cx="7905750" cy="10677525"/>
            <wp:effectExtent l="0" t="0" r="0" b="9525"/>
            <wp:wrapNone/>
            <wp:docPr id="292" name="Picture 29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33F62" w:rsidRDefault="00433F62" w:rsidP="0054021F">
      <w:pPr>
        <w:spacing w:after="0" w:line="192" w:lineRule="auto"/>
      </w:pPr>
    </w:p>
    <w:p w:rsidR="00E92DBA" w:rsidRDefault="00EC65ED" w:rsidP="0054021F">
      <w:pPr>
        <w:spacing w:after="0" w:line="192" w:lineRule="auto"/>
      </w:pPr>
      <w:r>
        <w:rPr>
          <w:noProof/>
          <w:lang w:val="es-CO" w:eastAsia="es-CO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210820</wp:posOffset>
            </wp:positionH>
            <wp:positionV relativeFrom="paragraph">
              <wp:posOffset>5198745</wp:posOffset>
            </wp:positionV>
            <wp:extent cx="311159" cy="21907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9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ED1">
        <w:rPr>
          <w:noProof/>
          <w:lang w:val="es-CO" w:eastAsia="es-CO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180975</wp:posOffset>
            </wp:positionH>
            <wp:positionV relativeFrom="paragraph">
              <wp:posOffset>4750435</wp:posOffset>
            </wp:positionV>
            <wp:extent cx="309015" cy="302895"/>
            <wp:effectExtent l="0" t="0" r="0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97C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4ADE2" wp14:editId="610F98A8">
                <wp:simplePos x="0" y="0"/>
                <wp:positionH relativeFrom="margin">
                  <wp:posOffset>556895</wp:posOffset>
                </wp:positionH>
                <wp:positionV relativeFrom="paragraph">
                  <wp:posOffset>5151120</wp:posOffset>
                </wp:positionV>
                <wp:extent cx="5029200" cy="3619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97C" w:rsidRPr="003F5C6C" w:rsidRDefault="007E097C" w:rsidP="007E09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i/>
                                <w:color w:val="4F81BD" w:themeColor="accent1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7E097C">
                              <w:rPr>
                                <w:rFonts w:ascii="Arial" w:hAnsi="Arial" w:cs="Arial"/>
                                <w:b/>
                                <w:i/>
                                <w:color w:val="4F81BD" w:themeColor="accent1"/>
                                <w:sz w:val="24"/>
                                <w:szCs w:val="24"/>
                                <w:lang w:val="es-CO"/>
                              </w:rPr>
                              <w:t>https://www.youtube.com/watch?v=LTCijDBzqGU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4AD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.85pt;margin-top:405.6pt;width:396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" stroked="f">
                <v:textbox>
                  <w:txbxContent>
                    <w:p w:rsidR="007E097C" w:rsidRPr="003F5C6C" w:rsidRDefault="007E097C" w:rsidP="007E097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i/>
                          <w:color w:val="4F81BD" w:themeColor="accent1"/>
                          <w:sz w:val="24"/>
                          <w:szCs w:val="24"/>
                          <w:lang w:val="es-CO"/>
                        </w:rPr>
                      </w:pPr>
                      <w:r w:rsidRPr="007E097C">
                        <w:rPr>
                          <w:rFonts w:ascii="Arial" w:hAnsi="Arial" w:cs="Arial"/>
                          <w:b/>
                          <w:i/>
                          <w:color w:val="4F81BD" w:themeColor="accent1"/>
                          <w:sz w:val="24"/>
                          <w:szCs w:val="24"/>
                          <w:lang w:val="es-CO"/>
                        </w:rPr>
                        <w:t>https://www.youtube.com/watch?v=LTCijDBzqGU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7F4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7BF9A9" wp14:editId="1C25AC6D">
                <wp:simplePos x="0" y="0"/>
                <wp:positionH relativeFrom="margin">
                  <wp:posOffset>556895</wp:posOffset>
                </wp:positionH>
                <wp:positionV relativeFrom="paragraph">
                  <wp:posOffset>4779645</wp:posOffset>
                </wp:positionV>
                <wp:extent cx="5029200" cy="3619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3D6" w:rsidRPr="003F5C6C" w:rsidRDefault="00301A5D" w:rsidP="00503F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i/>
                                <w:color w:val="4F81BD" w:themeColor="accent1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3F5C6C">
                              <w:rPr>
                                <w:rFonts w:ascii="Arial" w:hAnsi="Arial" w:cs="Arial"/>
                                <w:b/>
                                <w:i/>
                                <w:color w:val="4F81BD" w:themeColor="accent1"/>
                                <w:sz w:val="24"/>
                                <w:szCs w:val="24"/>
                                <w:lang w:val="es-CO"/>
                              </w:rPr>
                              <w:t>https://github.com/Carlo5K4b/Taller1-POO-Conceptos-basicos.git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F9A9" id="_x0000_s1027" type="#_x0000_t202" style="position:absolute;margin-left:43.85pt;margin-top:376.35pt;width:396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" stroked="f">
                <v:textbox>
                  <w:txbxContent>
                    <w:p w:rsidR="00E463D6" w:rsidRPr="003F5C6C" w:rsidRDefault="00301A5D" w:rsidP="00503F4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i/>
                          <w:color w:val="4F81BD" w:themeColor="accent1"/>
                          <w:sz w:val="24"/>
                          <w:szCs w:val="24"/>
                          <w:lang w:val="es-CO"/>
                        </w:rPr>
                      </w:pPr>
                      <w:r w:rsidRPr="003F5C6C">
                        <w:rPr>
                          <w:rFonts w:ascii="Arial" w:hAnsi="Arial" w:cs="Arial"/>
                          <w:b/>
                          <w:i/>
                          <w:color w:val="4F81BD" w:themeColor="accent1"/>
                          <w:sz w:val="24"/>
                          <w:szCs w:val="24"/>
                          <w:lang w:val="es-CO"/>
                        </w:rPr>
                        <w:t>https://github.com/Carlo5K4b/Taller1-POO-Conceptos-basicos.git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7395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B316B0" wp14:editId="347A1F33">
                <wp:simplePos x="0" y="0"/>
                <wp:positionH relativeFrom="margin">
                  <wp:align>center</wp:align>
                </wp:positionH>
                <wp:positionV relativeFrom="paragraph">
                  <wp:posOffset>4446270</wp:posOffset>
                </wp:positionV>
                <wp:extent cx="1790700" cy="35115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E35" w:rsidRPr="00147395" w:rsidRDefault="003F5C6C" w:rsidP="006A0E3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147395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lang w:val="es-CO"/>
                              </w:rPr>
                              <w:t>link</w:t>
                            </w:r>
                            <w:r w:rsidR="009E7599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lang w:val="es-CO"/>
                              </w:rPr>
                              <w:t>s</w:t>
                            </w:r>
                            <w:r w:rsidRPr="00147395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lang w:val="es-CO"/>
                              </w:rPr>
                              <w:t xml:space="preserve"> de </w:t>
                            </w:r>
                            <w:r w:rsidR="00147395" w:rsidRPr="00147395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lang w:val="es-CO"/>
                              </w:rPr>
                              <w:t>descarga</w:t>
                            </w:r>
                            <w:r w:rsidR="006A0E35" w:rsidRPr="00147395">
                              <w:rPr>
                                <w:rFonts w:cstheme="minorHAnsi"/>
                                <w:b/>
                                <w:i/>
                                <w:sz w:val="28"/>
                                <w:szCs w:val="28"/>
                                <w:lang w:val="es-CO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16B0" id="_x0000_s1028" type="#_x0000_t202" style="position:absolute;margin-left:0;margin-top:350.1pt;width:141pt;height:27.6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" stroked="f">
                <v:textbox>
                  <w:txbxContent>
                    <w:p w:rsidR="006A0E35" w:rsidRPr="00147395" w:rsidRDefault="003F5C6C" w:rsidP="006A0E3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lang w:val="es-CO"/>
                        </w:rPr>
                      </w:pPr>
                      <w:r w:rsidRPr="00147395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lang w:val="es-CO"/>
                        </w:rPr>
                        <w:t>link</w:t>
                      </w:r>
                      <w:r w:rsidR="009E7599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lang w:val="es-CO"/>
                        </w:rPr>
                        <w:t>s</w:t>
                      </w:r>
                      <w:r w:rsidRPr="00147395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lang w:val="es-CO"/>
                        </w:rPr>
                        <w:t xml:space="preserve"> de </w:t>
                      </w:r>
                      <w:r w:rsidR="00147395" w:rsidRPr="00147395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lang w:val="es-CO"/>
                        </w:rPr>
                        <w:t>descarga</w:t>
                      </w:r>
                      <w:r w:rsidR="006A0E35" w:rsidRPr="00147395">
                        <w:rPr>
                          <w:rFonts w:cstheme="minorHAnsi"/>
                          <w:b/>
                          <w:i/>
                          <w:sz w:val="28"/>
                          <w:szCs w:val="28"/>
                          <w:lang w:val="es-CO"/>
                        </w:rP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C6C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56D990" wp14:editId="62E51EBC">
                <wp:simplePos x="0" y="0"/>
                <wp:positionH relativeFrom="margin">
                  <wp:align>center</wp:align>
                </wp:positionH>
                <wp:positionV relativeFrom="paragraph">
                  <wp:posOffset>4055745</wp:posOffset>
                </wp:positionV>
                <wp:extent cx="1414780" cy="35115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C6C" w:rsidRPr="00F335F6" w:rsidRDefault="003F5C6C" w:rsidP="003F5C6C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34"/>
                                <w:szCs w:val="34"/>
                                <w:lang w:val="es-CO"/>
                              </w:rPr>
                            </w:pPr>
                            <w:r w:rsidRPr="00301A5D">
                              <w:rPr>
                                <w:rFonts w:ascii="Arial Black" w:hAnsi="Arial Black" w:cs="Aharoni"/>
                                <w:sz w:val="28"/>
                                <w:szCs w:val="28"/>
                                <w:lang w:val="es-CO"/>
                              </w:rPr>
                              <w:t>TALLER #1</w:t>
                            </w:r>
                            <w:r>
                              <w:rPr>
                                <w:rFonts w:ascii="Arial Black" w:hAnsi="Arial Black" w:cs="Aharoni"/>
                                <w:sz w:val="34"/>
                                <w:szCs w:val="3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 w:cs="Aharoni"/>
                                <w:sz w:val="34"/>
                                <w:szCs w:val="34"/>
                                <w:lang w:val="es-CO"/>
                              </w:rPr>
                              <w:t>poo</w:t>
                            </w:r>
                            <w:proofErr w:type="spellEnd"/>
                            <w:r w:rsidRPr="00F335F6">
                              <w:rPr>
                                <w:rFonts w:ascii="Arial Black" w:hAnsi="Arial Black" w:cs="Aharoni"/>
                                <w:sz w:val="34"/>
                                <w:szCs w:val="34"/>
                                <w:lang w:val="es-CO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D990" id="_x0000_s1029" type="#_x0000_t202" style="position:absolute;margin-left:0;margin-top:319.35pt;width:111.4pt;height:27.6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" stroked="f">
                <v:textbox>
                  <w:txbxContent>
                    <w:p w:rsidR="003F5C6C" w:rsidRPr="00F335F6" w:rsidRDefault="003F5C6C" w:rsidP="003F5C6C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34"/>
                          <w:szCs w:val="34"/>
                          <w:lang w:val="es-CO"/>
                        </w:rPr>
                      </w:pPr>
                      <w:r w:rsidRPr="00301A5D">
                        <w:rPr>
                          <w:rFonts w:ascii="Arial Black" w:hAnsi="Arial Black" w:cs="Aharoni"/>
                          <w:sz w:val="28"/>
                          <w:szCs w:val="28"/>
                          <w:lang w:val="es-CO"/>
                        </w:rPr>
                        <w:t>TALLER #1</w:t>
                      </w:r>
                      <w:r>
                        <w:rPr>
                          <w:rFonts w:ascii="Arial Black" w:hAnsi="Arial Black" w:cs="Aharoni"/>
                          <w:sz w:val="34"/>
                          <w:szCs w:val="34"/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 w:cs="Aharoni"/>
                          <w:sz w:val="34"/>
                          <w:szCs w:val="34"/>
                          <w:lang w:val="es-CO"/>
                        </w:rPr>
                        <w:t>poo</w:t>
                      </w:r>
                      <w:proofErr w:type="spellEnd"/>
                      <w:r w:rsidRPr="00F335F6">
                        <w:rPr>
                          <w:rFonts w:ascii="Arial Black" w:hAnsi="Arial Black" w:cs="Aharoni"/>
                          <w:sz w:val="34"/>
                          <w:szCs w:val="34"/>
                          <w:lang w:val="es-CO"/>
                        </w:rP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3F4A" w:rsidRPr="003C05D2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5750EC" wp14:editId="08C84BFF">
                <wp:simplePos x="0" y="0"/>
                <wp:positionH relativeFrom="margin">
                  <wp:align>center</wp:align>
                </wp:positionH>
                <wp:positionV relativeFrom="paragraph">
                  <wp:posOffset>3611245</wp:posOffset>
                </wp:positionV>
                <wp:extent cx="2581910" cy="492125"/>
                <wp:effectExtent l="0" t="0" r="8890" b="31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5D2" w:rsidRPr="00434C3F" w:rsidRDefault="003C05D2" w:rsidP="003C05D2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434C3F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s-CO"/>
                              </w:rPr>
                              <w:t>ITM - VIRTUAL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750EC" id="_x0000_s1030" type="#_x0000_t202" style="position:absolute;margin-left:0;margin-top:284.35pt;width:203.3pt;height:38.7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" stroked="f">
                <v:textbox>
                  <w:txbxContent>
                    <w:p w:rsidR="003C05D2" w:rsidRPr="00434C3F" w:rsidRDefault="003C05D2" w:rsidP="003C05D2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s-CO"/>
                        </w:rPr>
                      </w:pPr>
                      <w:r w:rsidRPr="00434C3F"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s-CO"/>
                        </w:rPr>
                        <w:t>ITM - VIRTUAL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4C3F" w:rsidRPr="003C05D2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D3ADD7" wp14:editId="1EC0F570">
                <wp:simplePos x="0" y="0"/>
                <wp:positionH relativeFrom="margin">
                  <wp:posOffset>1860550</wp:posOffset>
                </wp:positionH>
                <wp:positionV relativeFrom="paragraph">
                  <wp:posOffset>3356498</wp:posOffset>
                </wp:positionV>
                <wp:extent cx="2250440" cy="35115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5D2" w:rsidRPr="00434C3F" w:rsidRDefault="003C05D2" w:rsidP="00760EC9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34C3F">
                              <w:rPr>
                                <w:rFonts w:ascii="Arial Black" w:hAnsi="Arial Black" w:cs="Aharoni"/>
                                <w:sz w:val="20"/>
                                <w:szCs w:val="20"/>
                                <w:lang w:val="es-CO"/>
                              </w:rPr>
                              <w:t>INSTITUCIÓN: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ADD7" id="_x0000_s1031" type="#_x0000_t202" style="position:absolute;margin-left:146.5pt;margin-top:264.3pt;width:177.2pt;height:27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" stroked="f">
                <v:textbox>
                  <w:txbxContent>
                    <w:p w:rsidR="003C05D2" w:rsidRPr="00434C3F" w:rsidRDefault="003C05D2" w:rsidP="00760EC9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sz w:val="20"/>
                          <w:szCs w:val="20"/>
                          <w:lang w:val="es-CO"/>
                        </w:rPr>
                      </w:pPr>
                      <w:r w:rsidRPr="00434C3F">
                        <w:rPr>
                          <w:rFonts w:ascii="Arial Black" w:hAnsi="Arial Black" w:cs="Aharoni"/>
                          <w:sz w:val="20"/>
                          <w:szCs w:val="20"/>
                          <w:lang w:val="es-CO"/>
                        </w:rPr>
                        <w:t>INSTITUCIÓN: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ABC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C97C23" wp14:editId="7AAC0D06">
                <wp:simplePos x="0" y="0"/>
                <wp:positionH relativeFrom="margin">
                  <wp:posOffset>861695</wp:posOffset>
                </wp:positionH>
                <wp:positionV relativeFrom="paragraph">
                  <wp:posOffset>6191138</wp:posOffset>
                </wp:positionV>
                <wp:extent cx="4238625" cy="351155"/>
                <wp:effectExtent l="0" t="0" r="952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3D6" w:rsidRDefault="008D22F2" w:rsidP="00DF2BF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haroni"/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b/>
                                <w:sz w:val="28"/>
                                <w:szCs w:val="28"/>
                                <w:lang w:val="es-CO"/>
                              </w:rPr>
                              <w:t xml:space="preserve">ALUMNO: </w:t>
                            </w:r>
                            <w:r w:rsidR="00E463D6">
                              <w:rPr>
                                <w:rFonts w:ascii="Arial Black" w:hAnsi="Arial Black" w:cs="Aharoni"/>
                                <w:b/>
                                <w:sz w:val="28"/>
                                <w:szCs w:val="28"/>
                                <w:lang w:val="es-CO"/>
                              </w:rPr>
                              <w:t>CARLOS ALBERTO BELTRÁN</w:t>
                            </w:r>
                          </w:p>
                          <w:p w:rsidR="00E463D6" w:rsidRPr="00DF2BF4" w:rsidRDefault="00E463D6" w:rsidP="00DF2BF4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7C23" id="_x0000_s1030" type="#_x0000_t202" style="position:absolute;margin-left:67.85pt;margin-top:487.5pt;width:333.75pt;height:27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" stroked="f">
                <v:textbox>
                  <w:txbxContent>
                    <w:p w:rsidR="00E463D6" w:rsidRDefault="008D22F2" w:rsidP="00DF2BF4">
                      <w:pPr>
                        <w:spacing w:after="0" w:line="240" w:lineRule="auto"/>
                        <w:jc w:val="center"/>
                        <w:rPr>
                          <w:rFonts w:ascii="Arial Black" w:hAnsi="Arial Black" w:cs="Aharoni"/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rFonts w:ascii="Arial Black" w:hAnsi="Arial Black" w:cs="Aharoni"/>
                          <w:b/>
                          <w:sz w:val="28"/>
                          <w:szCs w:val="28"/>
                          <w:lang w:val="es-CO"/>
                        </w:rPr>
                        <w:t xml:space="preserve">ALUMNO: </w:t>
                      </w:r>
                      <w:r w:rsidR="00E463D6">
                        <w:rPr>
                          <w:rFonts w:ascii="Arial Black" w:hAnsi="Arial Black" w:cs="Aharoni"/>
                          <w:b/>
                          <w:sz w:val="28"/>
                          <w:szCs w:val="28"/>
                          <w:lang w:val="es-CO"/>
                        </w:rPr>
                        <w:t>CARLOS ALBERTO BELTRÁN</w:t>
                      </w:r>
                    </w:p>
                    <w:p w:rsidR="00E463D6" w:rsidRPr="00DF2BF4" w:rsidRDefault="00E463D6" w:rsidP="00DF2BF4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s-C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ABC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39EDE2" wp14:editId="1067EC25">
                <wp:simplePos x="0" y="0"/>
                <wp:positionH relativeFrom="margin">
                  <wp:posOffset>861695</wp:posOffset>
                </wp:positionH>
                <wp:positionV relativeFrom="paragraph">
                  <wp:posOffset>6748033</wp:posOffset>
                </wp:positionV>
                <wp:extent cx="4238625" cy="833755"/>
                <wp:effectExtent l="0" t="0" r="9525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7F1" w:rsidRDefault="008D22F2" w:rsidP="008D22F2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="Aharoni"/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ascii="Arial Black" w:hAnsi="Arial Black" w:cs="Aharoni"/>
                                <w:b/>
                                <w:sz w:val="28"/>
                                <w:szCs w:val="28"/>
                                <w:lang w:val="es-CO"/>
                              </w:rPr>
                              <w:t xml:space="preserve">ASIGNATURA: </w:t>
                            </w:r>
                            <w:r w:rsidR="00A827F1" w:rsidRPr="00A827F1">
                              <w:rPr>
                                <w:rFonts w:ascii="Arial Black" w:hAnsi="Arial Black" w:cs="Aharoni"/>
                                <w:b/>
                                <w:sz w:val="28"/>
                                <w:szCs w:val="28"/>
                                <w:lang w:val="es-CO"/>
                              </w:rPr>
                              <w:t>650506006</w:t>
                            </w:r>
                          </w:p>
                          <w:p w:rsidR="008D22F2" w:rsidRPr="00DF2BF4" w:rsidRDefault="00A827F1" w:rsidP="008D22F2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A827F1">
                              <w:rPr>
                                <w:rFonts w:ascii="Arial Black" w:hAnsi="Arial Black" w:cs="Aharoni"/>
                                <w:b/>
                                <w:sz w:val="28"/>
                                <w:szCs w:val="28"/>
                                <w:lang w:val="es-CO"/>
                              </w:rPr>
                              <w:t>ESTRUCTURA DATOS Y LABORATORIO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EDE2" id="_x0000_s1033" type="#_x0000_t202" style="position:absolute;margin-left:67.85pt;margin-top:531.35pt;width:333.75pt;height:65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" stroked="f">
                <v:textbox>
                  <w:txbxContent>
                    <w:p w:rsidR="00A827F1" w:rsidRDefault="008D22F2" w:rsidP="008D22F2">
                      <w:pPr>
                        <w:spacing w:after="0" w:line="240" w:lineRule="auto"/>
                        <w:jc w:val="center"/>
                        <w:rPr>
                          <w:rFonts w:ascii="Arial Black" w:hAnsi="Arial Black" w:cs="Aharoni"/>
                          <w:b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rFonts w:ascii="Arial Black" w:hAnsi="Arial Black" w:cs="Aharoni"/>
                          <w:b/>
                          <w:sz w:val="28"/>
                          <w:szCs w:val="28"/>
                          <w:lang w:val="es-CO"/>
                        </w:rPr>
                        <w:t xml:space="preserve">ASIGNATURA: </w:t>
                      </w:r>
                      <w:r w:rsidR="00A827F1" w:rsidRPr="00A827F1">
                        <w:rPr>
                          <w:rFonts w:ascii="Arial Black" w:hAnsi="Arial Black" w:cs="Aharoni"/>
                          <w:b/>
                          <w:sz w:val="28"/>
                          <w:szCs w:val="28"/>
                          <w:lang w:val="es-CO"/>
                        </w:rPr>
                        <w:t>650506006</w:t>
                      </w:r>
                    </w:p>
                    <w:p w:rsidR="008D22F2" w:rsidRPr="00DF2BF4" w:rsidRDefault="00A827F1" w:rsidP="008D22F2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b/>
                          <w:sz w:val="28"/>
                          <w:szCs w:val="28"/>
                          <w:lang w:val="es-CO"/>
                        </w:rPr>
                      </w:pPr>
                      <w:r w:rsidRPr="00A827F1">
                        <w:rPr>
                          <w:rFonts w:ascii="Arial Black" w:hAnsi="Arial Black" w:cs="Aharoni"/>
                          <w:b/>
                          <w:sz w:val="28"/>
                          <w:szCs w:val="28"/>
                          <w:lang w:val="es-CO"/>
                        </w:rPr>
                        <w:t>ESTRUCTURA DATOS Y LABORATORIO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3F62">
        <w:br w:type="page"/>
      </w:r>
    </w:p>
    <w:p w:rsidR="00B36603" w:rsidRDefault="00B36603" w:rsidP="00B36603">
      <w:pPr>
        <w:pStyle w:val="Ttulo4"/>
        <w:rPr>
          <w:rStyle w:val="Textoennegrita"/>
          <w:bCs w:val="0"/>
          <w:color w:val="auto"/>
        </w:rPr>
      </w:pPr>
      <w:r w:rsidRPr="00EA42E8">
        <w:rPr>
          <w:rStyle w:val="Textoennegrita"/>
          <w:bCs w:val="0"/>
          <w:color w:val="auto"/>
        </w:rPr>
        <w:lastRenderedPageBreak/>
        <w:t xml:space="preserve">Parte </w:t>
      </w:r>
      <w:r w:rsidRPr="00EA42E8">
        <w:rPr>
          <w:rStyle w:val="Textoennegrita"/>
          <w:bCs w:val="0"/>
          <w:color w:val="auto"/>
        </w:rPr>
        <w:t>del ejecutable del taller:</w:t>
      </w:r>
    </w:p>
    <w:p w:rsidR="00632126" w:rsidRPr="00632126" w:rsidRDefault="00632126" w:rsidP="00632126"/>
    <w:p w:rsidR="00795E90" w:rsidRDefault="007F5660" w:rsidP="00795E90">
      <w:pPr>
        <w:spacing w:after="0"/>
      </w:pPr>
      <w:r>
        <w:rPr>
          <w:noProof/>
          <w:lang w:val="es-CO" w:eastAsia="es-CO"/>
        </w:rPr>
        <w:drawing>
          <wp:inline distT="0" distB="0" distL="0" distR="0" wp14:anchorId="3AB967A0" wp14:editId="43E062A5">
            <wp:extent cx="3168441" cy="714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881" cy="71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3" w:rsidRDefault="00B36603" w:rsidP="00795E90">
      <w:pPr>
        <w:pStyle w:val="Ttulo4"/>
        <w:rPr>
          <w:rStyle w:val="Textoennegrita"/>
          <w:b w:val="0"/>
          <w:bCs w:val="0"/>
        </w:rPr>
      </w:pPr>
    </w:p>
    <w:p w:rsidR="00B36603" w:rsidRDefault="00B36603" w:rsidP="00795E90">
      <w:pPr>
        <w:pStyle w:val="Ttulo4"/>
        <w:rPr>
          <w:rStyle w:val="Textoennegrita"/>
          <w:b w:val="0"/>
          <w:bCs w:val="0"/>
        </w:rPr>
      </w:pPr>
    </w:p>
    <w:p w:rsidR="00B36603" w:rsidRDefault="00B36603" w:rsidP="00795E90">
      <w:pPr>
        <w:pStyle w:val="Ttulo4"/>
        <w:rPr>
          <w:rStyle w:val="Textoennegrita"/>
          <w:bCs w:val="0"/>
          <w:color w:val="auto"/>
        </w:rPr>
      </w:pPr>
      <w:r w:rsidRPr="008E5321">
        <w:rPr>
          <w:rStyle w:val="Textoennegrita"/>
          <w:bCs w:val="0"/>
          <w:color w:val="auto"/>
        </w:rPr>
        <w:t xml:space="preserve">Parte del </w:t>
      </w:r>
      <w:proofErr w:type="spellStart"/>
      <w:r w:rsidRPr="008E5321">
        <w:rPr>
          <w:rStyle w:val="Textoennegrita"/>
          <w:bCs w:val="0"/>
          <w:color w:val="auto"/>
        </w:rPr>
        <w:t>front</w:t>
      </w:r>
      <w:proofErr w:type="spellEnd"/>
      <w:r w:rsidRPr="008E5321">
        <w:rPr>
          <w:rStyle w:val="Textoennegrita"/>
          <w:bCs w:val="0"/>
          <w:color w:val="auto"/>
        </w:rPr>
        <w:t>:</w:t>
      </w:r>
    </w:p>
    <w:p w:rsidR="006120B8" w:rsidRPr="006120B8" w:rsidRDefault="006120B8" w:rsidP="006120B8"/>
    <w:p w:rsidR="00B36603" w:rsidRPr="00B36603" w:rsidRDefault="00B36603" w:rsidP="00B36603">
      <w:r>
        <w:rPr>
          <w:noProof/>
          <w:lang w:val="es-CO" w:eastAsia="es-CO"/>
        </w:rPr>
        <w:drawing>
          <wp:inline distT="0" distB="0" distL="0" distR="0" wp14:anchorId="59AC5A81" wp14:editId="12754DE5">
            <wp:extent cx="4626303" cy="313372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201" cy="31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03" w:rsidRDefault="00B36603" w:rsidP="00795E90">
      <w:pPr>
        <w:pStyle w:val="Ttulo4"/>
        <w:rPr>
          <w:rStyle w:val="Textoennegrita"/>
          <w:b w:val="0"/>
          <w:bCs w:val="0"/>
        </w:rPr>
      </w:pPr>
    </w:p>
    <w:p w:rsidR="005C7B4B" w:rsidRDefault="0057751F" w:rsidP="005C7B4B">
      <w:pPr>
        <w:pStyle w:val="Ttulo4"/>
        <w:rPr>
          <w:rStyle w:val="Textoennegrita"/>
          <w:bCs w:val="0"/>
          <w:color w:val="auto"/>
        </w:rPr>
      </w:pPr>
      <w:r w:rsidRPr="00D46FF8">
        <w:rPr>
          <w:rStyle w:val="Textoennegrita"/>
          <w:bCs w:val="0"/>
          <w:color w:val="auto"/>
        </w:rPr>
        <w:t xml:space="preserve">Parte del </w:t>
      </w:r>
      <w:r w:rsidRPr="00D46FF8">
        <w:rPr>
          <w:rStyle w:val="Textoennegrita"/>
          <w:bCs w:val="0"/>
          <w:color w:val="auto"/>
        </w:rPr>
        <w:t>back</w:t>
      </w:r>
      <w:r w:rsidR="00D46FF8">
        <w:rPr>
          <w:rStyle w:val="Textoennegrita"/>
          <w:bCs w:val="0"/>
          <w:color w:val="auto"/>
        </w:rPr>
        <w:t>:</w:t>
      </w:r>
    </w:p>
    <w:p w:rsidR="00077E0C" w:rsidRPr="00077E0C" w:rsidRDefault="00077E0C" w:rsidP="00077E0C"/>
    <w:p w:rsidR="002B0071" w:rsidRPr="00FE30A0" w:rsidRDefault="00A96351" w:rsidP="00FE30A0">
      <w:pPr>
        <w:pStyle w:val="Ttulo4"/>
        <w:rPr>
          <w:color w:val="auto"/>
        </w:rPr>
      </w:pPr>
      <w:r>
        <w:rPr>
          <w:noProof/>
          <w:lang w:val="es-CO" w:eastAsia="es-CO"/>
        </w:rPr>
        <w:drawing>
          <wp:inline distT="0" distB="0" distL="0" distR="0" wp14:anchorId="007D6EFA" wp14:editId="083B8DB3">
            <wp:extent cx="5096324" cy="3257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3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071" w:rsidRPr="00FE30A0" w:rsidSect="00011E58">
      <w:headerReference w:type="default" r:id="rId14"/>
      <w:footerReference w:type="default" r:id="rId15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AD3" w:rsidRDefault="00D62AD3" w:rsidP="00802215">
      <w:pPr>
        <w:spacing w:after="0" w:line="240" w:lineRule="auto"/>
      </w:pPr>
      <w:r>
        <w:separator/>
      </w:r>
    </w:p>
  </w:endnote>
  <w:endnote w:type="continuationSeparator" w:id="0">
    <w:p w:rsidR="00D62AD3" w:rsidRDefault="00D62AD3" w:rsidP="008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Segoe UI Semibold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3D6" w:rsidRPr="00724DAF" w:rsidRDefault="00E463D6" w:rsidP="0009529A">
    <w:pPr>
      <w:pStyle w:val="Piedepgina"/>
      <w:tabs>
        <w:tab w:val="center" w:pos="2160"/>
      </w:tabs>
      <w:ind w:right="540"/>
      <w:jc w:val="both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AD3" w:rsidRDefault="00D62AD3" w:rsidP="00802215">
      <w:pPr>
        <w:spacing w:after="0" w:line="240" w:lineRule="auto"/>
      </w:pPr>
      <w:r>
        <w:separator/>
      </w:r>
    </w:p>
  </w:footnote>
  <w:footnote w:type="continuationSeparator" w:id="0">
    <w:p w:rsidR="00D62AD3" w:rsidRDefault="00D62AD3" w:rsidP="0080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2138984"/>
      <w:docPartObj>
        <w:docPartGallery w:val="Page Numbers (Top of Page)"/>
        <w:docPartUnique/>
      </w:docPartObj>
    </w:sdtPr>
    <w:sdtEndPr/>
    <w:sdtContent>
      <w:p w:rsidR="00236213" w:rsidRDefault="0023621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5ED">
          <w:rPr>
            <w:noProof/>
          </w:rPr>
          <w:t>2</w:t>
        </w:r>
        <w:r>
          <w:fldChar w:fldCharType="end"/>
        </w:r>
      </w:p>
    </w:sdtContent>
  </w:sdt>
  <w:p w:rsidR="00862BB9" w:rsidRDefault="00862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096"/>
    <w:multiLevelType w:val="multilevel"/>
    <w:tmpl w:val="8800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5F3"/>
    <w:multiLevelType w:val="hybridMultilevel"/>
    <w:tmpl w:val="329AAA0A"/>
    <w:lvl w:ilvl="0" w:tplc="ADA2AD3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6D95"/>
    <w:multiLevelType w:val="multilevel"/>
    <w:tmpl w:val="75E6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E1CFA"/>
    <w:multiLevelType w:val="multilevel"/>
    <w:tmpl w:val="D80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C4335"/>
    <w:multiLevelType w:val="multilevel"/>
    <w:tmpl w:val="FA8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806DF"/>
    <w:multiLevelType w:val="multilevel"/>
    <w:tmpl w:val="B6B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F4DC8"/>
    <w:multiLevelType w:val="hybridMultilevel"/>
    <w:tmpl w:val="7A5A2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13D94"/>
    <w:multiLevelType w:val="multilevel"/>
    <w:tmpl w:val="4094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7016C"/>
    <w:multiLevelType w:val="multilevel"/>
    <w:tmpl w:val="8CD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06A87"/>
    <w:multiLevelType w:val="hybridMultilevel"/>
    <w:tmpl w:val="1B285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9750F"/>
    <w:multiLevelType w:val="hybridMultilevel"/>
    <w:tmpl w:val="C032CFA4"/>
    <w:lvl w:ilvl="0" w:tplc="B03A38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B21AB"/>
    <w:multiLevelType w:val="multilevel"/>
    <w:tmpl w:val="8CCE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3243D"/>
    <w:multiLevelType w:val="multilevel"/>
    <w:tmpl w:val="038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54607"/>
    <w:multiLevelType w:val="multilevel"/>
    <w:tmpl w:val="A04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30E19"/>
    <w:multiLevelType w:val="multilevel"/>
    <w:tmpl w:val="FA2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6202F"/>
    <w:multiLevelType w:val="multilevel"/>
    <w:tmpl w:val="A08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D798D"/>
    <w:multiLevelType w:val="multilevel"/>
    <w:tmpl w:val="E5C0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0D2810"/>
    <w:multiLevelType w:val="hybridMultilevel"/>
    <w:tmpl w:val="3B3A80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B3488"/>
    <w:multiLevelType w:val="multilevel"/>
    <w:tmpl w:val="E8C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B7A42"/>
    <w:multiLevelType w:val="multilevel"/>
    <w:tmpl w:val="062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71F94"/>
    <w:multiLevelType w:val="multilevel"/>
    <w:tmpl w:val="4760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8517D"/>
    <w:multiLevelType w:val="multilevel"/>
    <w:tmpl w:val="FE4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970D8"/>
    <w:multiLevelType w:val="multilevel"/>
    <w:tmpl w:val="9DE4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7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21"/>
  </w:num>
  <w:num w:numId="10">
    <w:abstractNumId w:val="0"/>
  </w:num>
  <w:num w:numId="11">
    <w:abstractNumId w:val="20"/>
  </w:num>
  <w:num w:numId="12">
    <w:abstractNumId w:val="12"/>
  </w:num>
  <w:num w:numId="13">
    <w:abstractNumId w:val="4"/>
  </w:num>
  <w:num w:numId="14">
    <w:abstractNumId w:val="7"/>
  </w:num>
  <w:num w:numId="15">
    <w:abstractNumId w:val="16"/>
  </w:num>
  <w:num w:numId="16">
    <w:abstractNumId w:val="18"/>
  </w:num>
  <w:num w:numId="17">
    <w:abstractNumId w:val="13"/>
  </w:num>
  <w:num w:numId="18">
    <w:abstractNumId w:val="3"/>
  </w:num>
  <w:num w:numId="19">
    <w:abstractNumId w:val="14"/>
  </w:num>
  <w:num w:numId="20">
    <w:abstractNumId w:val="19"/>
  </w:num>
  <w:num w:numId="21">
    <w:abstractNumId w:val="11"/>
  </w:num>
  <w:num w:numId="22">
    <w:abstractNumId w:val="2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62"/>
    <w:rsid w:val="00003AB9"/>
    <w:rsid w:val="00004E3F"/>
    <w:rsid w:val="00004E53"/>
    <w:rsid w:val="000054D0"/>
    <w:rsid w:val="000071FC"/>
    <w:rsid w:val="00010F06"/>
    <w:rsid w:val="00011E58"/>
    <w:rsid w:val="00012CDA"/>
    <w:rsid w:val="000136DE"/>
    <w:rsid w:val="00017191"/>
    <w:rsid w:val="0001725C"/>
    <w:rsid w:val="000236CF"/>
    <w:rsid w:val="000240DA"/>
    <w:rsid w:val="00024C4E"/>
    <w:rsid w:val="000256D5"/>
    <w:rsid w:val="00025B71"/>
    <w:rsid w:val="000276EF"/>
    <w:rsid w:val="00027F50"/>
    <w:rsid w:val="00033F76"/>
    <w:rsid w:val="00036A11"/>
    <w:rsid w:val="000371D0"/>
    <w:rsid w:val="000418A2"/>
    <w:rsid w:val="00042173"/>
    <w:rsid w:val="000429AC"/>
    <w:rsid w:val="0005061E"/>
    <w:rsid w:val="00050C77"/>
    <w:rsid w:val="00051984"/>
    <w:rsid w:val="000568DF"/>
    <w:rsid w:val="000573AD"/>
    <w:rsid w:val="000623FD"/>
    <w:rsid w:val="0006579D"/>
    <w:rsid w:val="00066F03"/>
    <w:rsid w:val="00067A82"/>
    <w:rsid w:val="000758E7"/>
    <w:rsid w:val="00077E0C"/>
    <w:rsid w:val="0008020F"/>
    <w:rsid w:val="0008213F"/>
    <w:rsid w:val="00084B5A"/>
    <w:rsid w:val="00090D04"/>
    <w:rsid w:val="0009104A"/>
    <w:rsid w:val="0009529A"/>
    <w:rsid w:val="00095582"/>
    <w:rsid w:val="0009563E"/>
    <w:rsid w:val="000A5458"/>
    <w:rsid w:val="000A570F"/>
    <w:rsid w:val="000A7661"/>
    <w:rsid w:val="000B2E72"/>
    <w:rsid w:val="000B30FD"/>
    <w:rsid w:val="000B54DF"/>
    <w:rsid w:val="000B6CF3"/>
    <w:rsid w:val="000C2B91"/>
    <w:rsid w:val="000E005D"/>
    <w:rsid w:val="000E4525"/>
    <w:rsid w:val="000E5A0A"/>
    <w:rsid w:val="000F0A8F"/>
    <w:rsid w:val="000F11B8"/>
    <w:rsid w:val="000F6735"/>
    <w:rsid w:val="0010016A"/>
    <w:rsid w:val="001002A9"/>
    <w:rsid w:val="00103341"/>
    <w:rsid w:val="00105E89"/>
    <w:rsid w:val="00123D9F"/>
    <w:rsid w:val="001339EF"/>
    <w:rsid w:val="001350A8"/>
    <w:rsid w:val="00135D8E"/>
    <w:rsid w:val="0013735C"/>
    <w:rsid w:val="001414FD"/>
    <w:rsid w:val="00142558"/>
    <w:rsid w:val="00147395"/>
    <w:rsid w:val="0014787C"/>
    <w:rsid w:val="00147FD8"/>
    <w:rsid w:val="00157456"/>
    <w:rsid w:val="001647A7"/>
    <w:rsid w:val="001675DE"/>
    <w:rsid w:val="001720A6"/>
    <w:rsid w:val="001846D1"/>
    <w:rsid w:val="001915D5"/>
    <w:rsid w:val="001919DC"/>
    <w:rsid w:val="00195599"/>
    <w:rsid w:val="00195F15"/>
    <w:rsid w:val="001A4AA9"/>
    <w:rsid w:val="001A5DAE"/>
    <w:rsid w:val="001A690E"/>
    <w:rsid w:val="001A7929"/>
    <w:rsid w:val="001B1901"/>
    <w:rsid w:val="001B3F07"/>
    <w:rsid w:val="001B401C"/>
    <w:rsid w:val="001B592E"/>
    <w:rsid w:val="001B772B"/>
    <w:rsid w:val="001C6597"/>
    <w:rsid w:val="001C6A0F"/>
    <w:rsid w:val="001C7761"/>
    <w:rsid w:val="001D0C92"/>
    <w:rsid w:val="001D0D82"/>
    <w:rsid w:val="001D71BA"/>
    <w:rsid w:val="001D7FE5"/>
    <w:rsid w:val="001E3D36"/>
    <w:rsid w:val="001E759C"/>
    <w:rsid w:val="001F328B"/>
    <w:rsid w:val="001F503E"/>
    <w:rsid w:val="001F68C9"/>
    <w:rsid w:val="002003D0"/>
    <w:rsid w:val="00200590"/>
    <w:rsid w:val="00202117"/>
    <w:rsid w:val="002023CF"/>
    <w:rsid w:val="002024F5"/>
    <w:rsid w:val="00202A6E"/>
    <w:rsid w:val="00203920"/>
    <w:rsid w:val="00205118"/>
    <w:rsid w:val="002074EC"/>
    <w:rsid w:val="00214A92"/>
    <w:rsid w:val="002163D6"/>
    <w:rsid w:val="00221651"/>
    <w:rsid w:val="002216D3"/>
    <w:rsid w:val="00232DA0"/>
    <w:rsid w:val="00234AC6"/>
    <w:rsid w:val="00236213"/>
    <w:rsid w:val="00244E21"/>
    <w:rsid w:val="002502C3"/>
    <w:rsid w:val="00250393"/>
    <w:rsid w:val="00250E78"/>
    <w:rsid w:val="0025294C"/>
    <w:rsid w:val="002541FA"/>
    <w:rsid w:val="00256BC8"/>
    <w:rsid w:val="00260809"/>
    <w:rsid w:val="0026309D"/>
    <w:rsid w:val="00264CFB"/>
    <w:rsid w:val="00267D7F"/>
    <w:rsid w:val="00267E5B"/>
    <w:rsid w:val="00271317"/>
    <w:rsid w:val="00272D78"/>
    <w:rsid w:val="00275520"/>
    <w:rsid w:val="002908D3"/>
    <w:rsid w:val="0029152B"/>
    <w:rsid w:val="00292D2A"/>
    <w:rsid w:val="0029447B"/>
    <w:rsid w:val="00297410"/>
    <w:rsid w:val="002A012D"/>
    <w:rsid w:val="002A02F5"/>
    <w:rsid w:val="002A3796"/>
    <w:rsid w:val="002A3DC0"/>
    <w:rsid w:val="002A5525"/>
    <w:rsid w:val="002B0071"/>
    <w:rsid w:val="002B0DC1"/>
    <w:rsid w:val="002B2C0C"/>
    <w:rsid w:val="002B36AF"/>
    <w:rsid w:val="002B4BE5"/>
    <w:rsid w:val="002B50E7"/>
    <w:rsid w:val="002B6C3E"/>
    <w:rsid w:val="002C4650"/>
    <w:rsid w:val="002C5A21"/>
    <w:rsid w:val="002D1192"/>
    <w:rsid w:val="002D75BD"/>
    <w:rsid w:val="002E1240"/>
    <w:rsid w:val="002E397C"/>
    <w:rsid w:val="002E417B"/>
    <w:rsid w:val="002E62A7"/>
    <w:rsid w:val="002E7E10"/>
    <w:rsid w:val="002E7E9E"/>
    <w:rsid w:val="002F3539"/>
    <w:rsid w:val="00301A5D"/>
    <w:rsid w:val="0030211F"/>
    <w:rsid w:val="003033E6"/>
    <w:rsid w:val="0030460D"/>
    <w:rsid w:val="003053D4"/>
    <w:rsid w:val="00306257"/>
    <w:rsid w:val="00310C19"/>
    <w:rsid w:val="003121B1"/>
    <w:rsid w:val="00314B2B"/>
    <w:rsid w:val="00316159"/>
    <w:rsid w:val="003170A9"/>
    <w:rsid w:val="00317233"/>
    <w:rsid w:val="0032125B"/>
    <w:rsid w:val="00321C90"/>
    <w:rsid w:val="00325CB2"/>
    <w:rsid w:val="00327FE0"/>
    <w:rsid w:val="003329DC"/>
    <w:rsid w:val="00333FF1"/>
    <w:rsid w:val="00334835"/>
    <w:rsid w:val="00334A76"/>
    <w:rsid w:val="00335BF0"/>
    <w:rsid w:val="0033739A"/>
    <w:rsid w:val="003375A5"/>
    <w:rsid w:val="003419DD"/>
    <w:rsid w:val="00343FD1"/>
    <w:rsid w:val="003515A7"/>
    <w:rsid w:val="0035172A"/>
    <w:rsid w:val="00354CB8"/>
    <w:rsid w:val="00355248"/>
    <w:rsid w:val="00361E69"/>
    <w:rsid w:val="0037328D"/>
    <w:rsid w:val="003742BA"/>
    <w:rsid w:val="00374CD9"/>
    <w:rsid w:val="003763EA"/>
    <w:rsid w:val="003771BE"/>
    <w:rsid w:val="0038468D"/>
    <w:rsid w:val="00384D8E"/>
    <w:rsid w:val="00385A2B"/>
    <w:rsid w:val="00385A72"/>
    <w:rsid w:val="00390576"/>
    <w:rsid w:val="003956CF"/>
    <w:rsid w:val="003A07D7"/>
    <w:rsid w:val="003A0C25"/>
    <w:rsid w:val="003A12B8"/>
    <w:rsid w:val="003A1462"/>
    <w:rsid w:val="003A4FB5"/>
    <w:rsid w:val="003A6DED"/>
    <w:rsid w:val="003B04D4"/>
    <w:rsid w:val="003B297A"/>
    <w:rsid w:val="003B6266"/>
    <w:rsid w:val="003C05D2"/>
    <w:rsid w:val="003C78C6"/>
    <w:rsid w:val="003C7910"/>
    <w:rsid w:val="003C7F28"/>
    <w:rsid w:val="003D0F62"/>
    <w:rsid w:val="003E2F8E"/>
    <w:rsid w:val="003E39F8"/>
    <w:rsid w:val="003E665D"/>
    <w:rsid w:val="003F0C82"/>
    <w:rsid w:val="003F1274"/>
    <w:rsid w:val="003F3090"/>
    <w:rsid w:val="003F515A"/>
    <w:rsid w:val="003F5C6C"/>
    <w:rsid w:val="003F5C7D"/>
    <w:rsid w:val="003F77F0"/>
    <w:rsid w:val="0040760F"/>
    <w:rsid w:val="00412810"/>
    <w:rsid w:val="00414BF7"/>
    <w:rsid w:val="004163AF"/>
    <w:rsid w:val="00421729"/>
    <w:rsid w:val="00421960"/>
    <w:rsid w:val="0042278B"/>
    <w:rsid w:val="0042593B"/>
    <w:rsid w:val="00426BA6"/>
    <w:rsid w:val="00433F62"/>
    <w:rsid w:val="00434C3F"/>
    <w:rsid w:val="004502F2"/>
    <w:rsid w:val="00450DB2"/>
    <w:rsid w:val="00451072"/>
    <w:rsid w:val="00453E1C"/>
    <w:rsid w:val="00453F6E"/>
    <w:rsid w:val="00456ABD"/>
    <w:rsid w:val="004579B8"/>
    <w:rsid w:val="00461BB6"/>
    <w:rsid w:val="004627BC"/>
    <w:rsid w:val="00463A8A"/>
    <w:rsid w:val="004704CF"/>
    <w:rsid w:val="0047476E"/>
    <w:rsid w:val="00475997"/>
    <w:rsid w:val="004830F7"/>
    <w:rsid w:val="00487E86"/>
    <w:rsid w:val="004921E6"/>
    <w:rsid w:val="0049608A"/>
    <w:rsid w:val="004A1120"/>
    <w:rsid w:val="004A1800"/>
    <w:rsid w:val="004A7D70"/>
    <w:rsid w:val="004B12EF"/>
    <w:rsid w:val="004B2584"/>
    <w:rsid w:val="004B258E"/>
    <w:rsid w:val="004B69B0"/>
    <w:rsid w:val="004B775A"/>
    <w:rsid w:val="004C0DD1"/>
    <w:rsid w:val="004C2879"/>
    <w:rsid w:val="004C2DB4"/>
    <w:rsid w:val="004C49DC"/>
    <w:rsid w:val="004C6C5B"/>
    <w:rsid w:val="004D0CC0"/>
    <w:rsid w:val="004D2564"/>
    <w:rsid w:val="004D4213"/>
    <w:rsid w:val="004D5F0B"/>
    <w:rsid w:val="004D66A4"/>
    <w:rsid w:val="004E6430"/>
    <w:rsid w:val="004E6DFE"/>
    <w:rsid w:val="004E7BF9"/>
    <w:rsid w:val="004F0E69"/>
    <w:rsid w:val="004F12EF"/>
    <w:rsid w:val="004F6A0A"/>
    <w:rsid w:val="004F7A22"/>
    <w:rsid w:val="005016A4"/>
    <w:rsid w:val="005019D9"/>
    <w:rsid w:val="00503F4A"/>
    <w:rsid w:val="00505102"/>
    <w:rsid w:val="00510AB9"/>
    <w:rsid w:val="0051282D"/>
    <w:rsid w:val="00513309"/>
    <w:rsid w:val="00514ACD"/>
    <w:rsid w:val="0051671A"/>
    <w:rsid w:val="00523125"/>
    <w:rsid w:val="0052403D"/>
    <w:rsid w:val="00524A79"/>
    <w:rsid w:val="00524DE9"/>
    <w:rsid w:val="005273A2"/>
    <w:rsid w:val="00535A72"/>
    <w:rsid w:val="00537098"/>
    <w:rsid w:val="0054021F"/>
    <w:rsid w:val="00541561"/>
    <w:rsid w:val="00543C30"/>
    <w:rsid w:val="005442FE"/>
    <w:rsid w:val="00544CBF"/>
    <w:rsid w:val="00557496"/>
    <w:rsid w:val="00562EB8"/>
    <w:rsid w:val="00563EA4"/>
    <w:rsid w:val="005654B9"/>
    <w:rsid w:val="00566AC4"/>
    <w:rsid w:val="0056705C"/>
    <w:rsid w:val="005708F5"/>
    <w:rsid w:val="00571464"/>
    <w:rsid w:val="00571575"/>
    <w:rsid w:val="00572E2E"/>
    <w:rsid w:val="00573615"/>
    <w:rsid w:val="005748DE"/>
    <w:rsid w:val="0057751F"/>
    <w:rsid w:val="00581A34"/>
    <w:rsid w:val="00583B6F"/>
    <w:rsid w:val="005930FA"/>
    <w:rsid w:val="005A021E"/>
    <w:rsid w:val="005A0E0A"/>
    <w:rsid w:val="005A1810"/>
    <w:rsid w:val="005A543B"/>
    <w:rsid w:val="005A56FE"/>
    <w:rsid w:val="005B275E"/>
    <w:rsid w:val="005B3A65"/>
    <w:rsid w:val="005B7680"/>
    <w:rsid w:val="005C22DB"/>
    <w:rsid w:val="005C3648"/>
    <w:rsid w:val="005C3C23"/>
    <w:rsid w:val="005C4E16"/>
    <w:rsid w:val="005C63AC"/>
    <w:rsid w:val="005C64A2"/>
    <w:rsid w:val="005C7A7B"/>
    <w:rsid w:val="005C7B4B"/>
    <w:rsid w:val="005C7B7D"/>
    <w:rsid w:val="005D0BCD"/>
    <w:rsid w:val="005D5D01"/>
    <w:rsid w:val="005D6A55"/>
    <w:rsid w:val="005E52E2"/>
    <w:rsid w:val="005F11CD"/>
    <w:rsid w:val="005F5202"/>
    <w:rsid w:val="005F590D"/>
    <w:rsid w:val="005F7E95"/>
    <w:rsid w:val="0060055C"/>
    <w:rsid w:val="00601A88"/>
    <w:rsid w:val="00601BB1"/>
    <w:rsid w:val="00605636"/>
    <w:rsid w:val="00607FA0"/>
    <w:rsid w:val="006120B8"/>
    <w:rsid w:val="00612913"/>
    <w:rsid w:val="00616FE8"/>
    <w:rsid w:val="00621409"/>
    <w:rsid w:val="00625784"/>
    <w:rsid w:val="00631A75"/>
    <w:rsid w:val="00632126"/>
    <w:rsid w:val="00632F11"/>
    <w:rsid w:val="00633CD1"/>
    <w:rsid w:val="00633FEA"/>
    <w:rsid w:val="006347BB"/>
    <w:rsid w:val="0063484F"/>
    <w:rsid w:val="006353F5"/>
    <w:rsid w:val="0064627C"/>
    <w:rsid w:val="00650EFE"/>
    <w:rsid w:val="00652A9C"/>
    <w:rsid w:val="00655081"/>
    <w:rsid w:val="006563B2"/>
    <w:rsid w:val="00662376"/>
    <w:rsid w:val="0066301F"/>
    <w:rsid w:val="00663041"/>
    <w:rsid w:val="00663474"/>
    <w:rsid w:val="00663B58"/>
    <w:rsid w:val="006642EA"/>
    <w:rsid w:val="0066759B"/>
    <w:rsid w:val="00674E5C"/>
    <w:rsid w:val="00675048"/>
    <w:rsid w:val="0068161A"/>
    <w:rsid w:val="006837F4"/>
    <w:rsid w:val="0068635F"/>
    <w:rsid w:val="006908AD"/>
    <w:rsid w:val="00694A43"/>
    <w:rsid w:val="00694EAA"/>
    <w:rsid w:val="006A0E35"/>
    <w:rsid w:val="006A42B9"/>
    <w:rsid w:val="006A497E"/>
    <w:rsid w:val="006A69A7"/>
    <w:rsid w:val="006B2CAF"/>
    <w:rsid w:val="006B6DB8"/>
    <w:rsid w:val="006B758E"/>
    <w:rsid w:val="006C27B5"/>
    <w:rsid w:val="006C57F0"/>
    <w:rsid w:val="006C5ABC"/>
    <w:rsid w:val="006C7969"/>
    <w:rsid w:val="006E64E4"/>
    <w:rsid w:val="006E683B"/>
    <w:rsid w:val="006F3077"/>
    <w:rsid w:val="006F5878"/>
    <w:rsid w:val="006F77CF"/>
    <w:rsid w:val="00700D2A"/>
    <w:rsid w:val="00702F55"/>
    <w:rsid w:val="00703744"/>
    <w:rsid w:val="007109A9"/>
    <w:rsid w:val="007123D1"/>
    <w:rsid w:val="00714FF4"/>
    <w:rsid w:val="0071530F"/>
    <w:rsid w:val="0071666F"/>
    <w:rsid w:val="00721C61"/>
    <w:rsid w:val="007248BA"/>
    <w:rsid w:val="00724DAF"/>
    <w:rsid w:val="00726B7E"/>
    <w:rsid w:val="00734BB8"/>
    <w:rsid w:val="00736C7E"/>
    <w:rsid w:val="00736D39"/>
    <w:rsid w:val="0074195D"/>
    <w:rsid w:val="0075091A"/>
    <w:rsid w:val="00750B81"/>
    <w:rsid w:val="00754620"/>
    <w:rsid w:val="00754C84"/>
    <w:rsid w:val="0076003C"/>
    <w:rsid w:val="00760EC9"/>
    <w:rsid w:val="00767859"/>
    <w:rsid w:val="007719E7"/>
    <w:rsid w:val="007758B8"/>
    <w:rsid w:val="00775A2F"/>
    <w:rsid w:val="0077692E"/>
    <w:rsid w:val="00780242"/>
    <w:rsid w:val="00780347"/>
    <w:rsid w:val="00783516"/>
    <w:rsid w:val="007863B2"/>
    <w:rsid w:val="00786AEC"/>
    <w:rsid w:val="007903D8"/>
    <w:rsid w:val="00792B46"/>
    <w:rsid w:val="00795E90"/>
    <w:rsid w:val="007960D5"/>
    <w:rsid w:val="007967CE"/>
    <w:rsid w:val="007978B9"/>
    <w:rsid w:val="00797D54"/>
    <w:rsid w:val="007A5315"/>
    <w:rsid w:val="007B0A9B"/>
    <w:rsid w:val="007C0083"/>
    <w:rsid w:val="007C0E36"/>
    <w:rsid w:val="007C1152"/>
    <w:rsid w:val="007C2E19"/>
    <w:rsid w:val="007C468B"/>
    <w:rsid w:val="007C4722"/>
    <w:rsid w:val="007C5461"/>
    <w:rsid w:val="007C6137"/>
    <w:rsid w:val="007C66C9"/>
    <w:rsid w:val="007D044E"/>
    <w:rsid w:val="007D36F7"/>
    <w:rsid w:val="007D59D7"/>
    <w:rsid w:val="007D6B90"/>
    <w:rsid w:val="007E097C"/>
    <w:rsid w:val="007F102B"/>
    <w:rsid w:val="007F2ACF"/>
    <w:rsid w:val="007F3EB6"/>
    <w:rsid w:val="007F5660"/>
    <w:rsid w:val="007F7971"/>
    <w:rsid w:val="00802215"/>
    <w:rsid w:val="0080232A"/>
    <w:rsid w:val="008053EB"/>
    <w:rsid w:val="00805C65"/>
    <w:rsid w:val="008069E4"/>
    <w:rsid w:val="00811142"/>
    <w:rsid w:val="00813414"/>
    <w:rsid w:val="008172A2"/>
    <w:rsid w:val="00817E09"/>
    <w:rsid w:val="00822E10"/>
    <w:rsid w:val="008263EE"/>
    <w:rsid w:val="008277D6"/>
    <w:rsid w:val="00827C36"/>
    <w:rsid w:val="00831219"/>
    <w:rsid w:val="008335B5"/>
    <w:rsid w:val="00847F5A"/>
    <w:rsid w:val="008511A7"/>
    <w:rsid w:val="00857CA8"/>
    <w:rsid w:val="00862BB9"/>
    <w:rsid w:val="00863A1A"/>
    <w:rsid w:val="00863A77"/>
    <w:rsid w:val="00866691"/>
    <w:rsid w:val="00870639"/>
    <w:rsid w:val="008742C9"/>
    <w:rsid w:val="00875B56"/>
    <w:rsid w:val="00877829"/>
    <w:rsid w:val="00883522"/>
    <w:rsid w:val="008849FF"/>
    <w:rsid w:val="008877F2"/>
    <w:rsid w:val="00887886"/>
    <w:rsid w:val="00892A29"/>
    <w:rsid w:val="00893861"/>
    <w:rsid w:val="008944DE"/>
    <w:rsid w:val="008A507D"/>
    <w:rsid w:val="008A5E25"/>
    <w:rsid w:val="008A78DF"/>
    <w:rsid w:val="008B7CA3"/>
    <w:rsid w:val="008C149F"/>
    <w:rsid w:val="008C19C0"/>
    <w:rsid w:val="008C5C09"/>
    <w:rsid w:val="008C6C4C"/>
    <w:rsid w:val="008D22F2"/>
    <w:rsid w:val="008D2B5C"/>
    <w:rsid w:val="008D2DE7"/>
    <w:rsid w:val="008D369E"/>
    <w:rsid w:val="008D70A2"/>
    <w:rsid w:val="008D7978"/>
    <w:rsid w:val="008E5321"/>
    <w:rsid w:val="008F0862"/>
    <w:rsid w:val="008F0CBF"/>
    <w:rsid w:val="008F0FE8"/>
    <w:rsid w:val="008F6708"/>
    <w:rsid w:val="00900927"/>
    <w:rsid w:val="00904205"/>
    <w:rsid w:val="00906412"/>
    <w:rsid w:val="009074AB"/>
    <w:rsid w:val="009114F5"/>
    <w:rsid w:val="0091183D"/>
    <w:rsid w:val="00911CAF"/>
    <w:rsid w:val="00916688"/>
    <w:rsid w:val="00926646"/>
    <w:rsid w:val="00926D7D"/>
    <w:rsid w:val="00926FC1"/>
    <w:rsid w:val="00927A83"/>
    <w:rsid w:val="009310EE"/>
    <w:rsid w:val="0093210C"/>
    <w:rsid w:val="00933170"/>
    <w:rsid w:val="00935703"/>
    <w:rsid w:val="00944D2B"/>
    <w:rsid w:val="0094579E"/>
    <w:rsid w:val="00946537"/>
    <w:rsid w:val="00946E16"/>
    <w:rsid w:val="009474D7"/>
    <w:rsid w:val="0095076B"/>
    <w:rsid w:val="0095195E"/>
    <w:rsid w:val="00951C81"/>
    <w:rsid w:val="00951EB9"/>
    <w:rsid w:val="0095566B"/>
    <w:rsid w:val="009556E5"/>
    <w:rsid w:val="009629E3"/>
    <w:rsid w:val="00963C35"/>
    <w:rsid w:val="00970B20"/>
    <w:rsid w:val="00970D08"/>
    <w:rsid w:val="00973021"/>
    <w:rsid w:val="00974A72"/>
    <w:rsid w:val="00977CC2"/>
    <w:rsid w:val="00984620"/>
    <w:rsid w:val="00986200"/>
    <w:rsid w:val="00986EC9"/>
    <w:rsid w:val="009907A2"/>
    <w:rsid w:val="00990866"/>
    <w:rsid w:val="00991369"/>
    <w:rsid w:val="00992048"/>
    <w:rsid w:val="00993023"/>
    <w:rsid w:val="0099578B"/>
    <w:rsid w:val="00995C73"/>
    <w:rsid w:val="009A0D80"/>
    <w:rsid w:val="009A30DB"/>
    <w:rsid w:val="009A7A4D"/>
    <w:rsid w:val="009B1697"/>
    <w:rsid w:val="009B37A0"/>
    <w:rsid w:val="009B63F9"/>
    <w:rsid w:val="009B7731"/>
    <w:rsid w:val="009B7796"/>
    <w:rsid w:val="009C32FB"/>
    <w:rsid w:val="009C4B62"/>
    <w:rsid w:val="009C6F8C"/>
    <w:rsid w:val="009D1825"/>
    <w:rsid w:val="009E6F16"/>
    <w:rsid w:val="009E7177"/>
    <w:rsid w:val="009E7599"/>
    <w:rsid w:val="009F1B7A"/>
    <w:rsid w:val="009F6416"/>
    <w:rsid w:val="009F7CCA"/>
    <w:rsid w:val="00A01FBA"/>
    <w:rsid w:val="00A02427"/>
    <w:rsid w:val="00A02A7B"/>
    <w:rsid w:val="00A06AB4"/>
    <w:rsid w:val="00A07C86"/>
    <w:rsid w:val="00A11C94"/>
    <w:rsid w:val="00A15C3C"/>
    <w:rsid w:val="00A22DF9"/>
    <w:rsid w:val="00A247CE"/>
    <w:rsid w:val="00A30CEE"/>
    <w:rsid w:val="00A330B0"/>
    <w:rsid w:val="00A33D10"/>
    <w:rsid w:val="00A45F60"/>
    <w:rsid w:val="00A476DE"/>
    <w:rsid w:val="00A536EA"/>
    <w:rsid w:val="00A54C59"/>
    <w:rsid w:val="00A60A29"/>
    <w:rsid w:val="00A6326B"/>
    <w:rsid w:val="00A6337E"/>
    <w:rsid w:val="00A666D2"/>
    <w:rsid w:val="00A67490"/>
    <w:rsid w:val="00A67F3B"/>
    <w:rsid w:val="00A71017"/>
    <w:rsid w:val="00A713E7"/>
    <w:rsid w:val="00A73110"/>
    <w:rsid w:val="00A750F2"/>
    <w:rsid w:val="00A77CB4"/>
    <w:rsid w:val="00A827F1"/>
    <w:rsid w:val="00A82848"/>
    <w:rsid w:val="00A83400"/>
    <w:rsid w:val="00A840DE"/>
    <w:rsid w:val="00A86100"/>
    <w:rsid w:val="00A93432"/>
    <w:rsid w:val="00A943F4"/>
    <w:rsid w:val="00A94F48"/>
    <w:rsid w:val="00A96351"/>
    <w:rsid w:val="00A968E2"/>
    <w:rsid w:val="00A977DF"/>
    <w:rsid w:val="00A97BF6"/>
    <w:rsid w:val="00AA18E7"/>
    <w:rsid w:val="00AA2A43"/>
    <w:rsid w:val="00AA4DC4"/>
    <w:rsid w:val="00AB03FF"/>
    <w:rsid w:val="00AB0AF5"/>
    <w:rsid w:val="00AB3AD7"/>
    <w:rsid w:val="00AC2AA8"/>
    <w:rsid w:val="00AC32DB"/>
    <w:rsid w:val="00AC4D8C"/>
    <w:rsid w:val="00AC4E61"/>
    <w:rsid w:val="00AC7846"/>
    <w:rsid w:val="00AD17C0"/>
    <w:rsid w:val="00AD463F"/>
    <w:rsid w:val="00AD4FC0"/>
    <w:rsid w:val="00AD57E4"/>
    <w:rsid w:val="00AE2FE0"/>
    <w:rsid w:val="00AE4BF2"/>
    <w:rsid w:val="00AE66A6"/>
    <w:rsid w:val="00AE6E75"/>
    <w:rsid w:val="00AE7C73"/>
    <w:rsid w:val="00AF3447"/>
    <w:rsid w:val="00AF3618"/>
    <w:rsid w:val="00AF48D3"/>
    <w:rsid w:val="00AF5B2B"/>
    <w:rsid w:val="00AF6728"/>
    <w:rsid w:val="00AF6F85"/>
    <w:rsid w:val="00B00A9B"/>
    <w:rsid w:val="00B04C6D"/>
    <w:rsid w:val="00B061F8"/>
    <w:rsid w:val="00B06D9A"/>
    <w:rsid w:val="00B22224"/>
    <w:rsid w:val="00B23BAC"/>
    <w:rsid w:val="00B2453D"/>
    <w:rsid w:val="00B2528A"/>
    <w:rsid w:val="00B27091"/>
    <w:rsid w:val="00B2773C"/>
    <w:rsid w:val="00B301B6"/>
    <w:rsid w:val="00B31287"/>
    <w:rsid w:val="00B31EBC"/>
    <w:rsid w:val="00B362F2"/>
    <w:rsid w:val="00B36603"/>
    <w:rsid w:val="00B37017"/>
    <w:rsid w:val="00B41D85"/>
    <w:rsid w:val="00B464F3"/>
    <w:rsid w:val="00B47759"/>
    <w:rsid w:val="00B50980"/>
    <w:rsid w:val="00B51D4B"/>
    <w:rsid w:val="00B51F3D"/>
    <w:rsid w:val="00B557B0"/>
    <w:rsid w:val="00B61A0D"/>
    <w:rsid w:val="00B63655"/>
    <w:rsid w:val="00B645A9"/>
    <w:rsid w:val="00B6537C"/>
    <w:rsid w:val="00B66BAB"/>
    <w:rsid w:val="00B71B34"/>
    <w:rsid w:val="00B7253A"/>
    <w:rsid w:val="00B72791"/>
    <w:rsid w:val="00B77A09"/>
    <w:rsid w:val="00B812E1"/>
    <w:rsid w:val="00B820DD"/>
    <w:rsid w:val="00B84577"/>
    <w:rsid w:val="00B97166"/>
    <w:rsid w:val="00B972B7"/>
    <w:rsid w:val="00BA3EC1"/>
    <w:rsid w:val="00BA4827"/>
    <w:rsid w:val="00BB798F"/>
    <w:rsid w:val="00BC0C09"/>
    <w:rsid w:val="00BC0E70"/>
    <w:rsid w:val="00BC2532"/>
    <w:rsid w:val="00BD00F7"/>
    <w:rsid w:val="00BD0B36"/>
    <w:rsid w:val="00BD615F"/>
    <w:rsid w:val="00BD7A34"/>
    <w:rsid w:val="00BE3864"/>
    <w:rsid w:val="00BE73A3"/>
    <w:rsid w:val="00BF0F61"/>
    <w:rsid w:val="00BF1FB3"/>
    <w:rsid w:val="00BF6F59"/>
    <w:rsid w:val="00C05929"/>
    <w:rsid w:val="00C06934"/>
    <w:rsid w:val="00C07BC1"/>
    <w:rsid w:val="00C10298"/>
    <w:rsid w:val="00C152E0"/>
    <w:rsid w:val="00C1766B"/>
    <w:rsid w:val="00C22199"/>
    <w:rsid w:val="00C23576"/>
    <w:rsid w:val="00C26B61"/>
    <w:rsid w:val="00C30937"/>
    <w:rsid w:val="00C3203D"/>
    <w:rsid w:val="00C320D6"/>
    <w:rsid w:val="00C33EF1"/>
    <w:rsid w:val="00C42824"/>
    <w:rsid w:val="00C51C25"/>
    <w:rsid w:val="00C54E03"/>
    <w:rsid w:val="00C5522A"/>
    <w:rsid w:val="00C57BE8"/>
    <w:rsid w:val="00C64E39"/>
    <w:rsid w:val="00C66E4E"/>
    <w:rsid w:val="00C713FB"/>
    <w:rsid w:val="00C72269"/>
    <w:rsid w:val="00C75F4C"/>
    <w:rsid w:val="00C77D88"/>
    <w:rsid w:val="00C829AD"/>
    <w:rsid w:val="00C82E37"/>
    <w:rsid w:val="00C9080F"/>
    <w:rsid w:val="00C9092F"/>
    <w:rsid w:val="00C94EAF"/>
    <w:rsid w:val="00CA3B36"/>
    <w:rsid w:val="00CA4369"/>
    <w:rsid w:val="00CB0E56"/>
    <w:rsid w:val="00CB7C62"/>
    <w:rsid w:val="00CC0660"/>
    <w:rsid w:val="00CC43F2"/>
    <w:rsid w:val="00CD47EA"/>
    <w:rsid w:val="00CD4CE1"/>
    <w:rsid w:val="00CE2B4F"/>
    <w:rsid w:val="00CE42A3"/>
    <w:rsid w:val="00CE5995"/>
    <w:rsid w:val="00CE7A54"/>
    <w:rsid w:val="00CE7FBE"/>
    <w:rsid w:val="00CF4FC8"/>
    <w:rsid w:val="00CF55D2"/>
    <w:rsid w:val="00D018FE"/>
    <w:rsid w:val="00D04054"/>
    <w:rsid w:val="00D07132"/>
    <w:rsid w:val="00D107EF"/>
    <w:rsid w:val="00D10EAB"/>
    <w:rsid w:val="00D1471E"/>
    <w:rsid w:val="00D16D1A"/>
    <w:rsid w:val="00D22A7E"/>
    <w:rsid w:val="00D25BAD"/>
    <w:rsid w:val="00D278AC"/>
    <w:rsid w:val="00D317B0"/>
    <w:rsid w:val="00D32E9B"/>
    <w:rsid w:val="00D36F14"/>
    <w:rsid w:val="00D37470"/>
    <w:rsid w:val="00D41396"/>
    <w:rsid w:val="00D445C3"/>
    <w:rsid w:val="00D4597A"/>
    <w:rsid w:val="00D46FF8"/>
    <w:rsid w:val="00D475EF"/>
    <w:rsid w:val="00D6199D"/>
    <w:rsid w:val="00D62AD3"/>
    <w:rsid w:val="00D63483"/>
    <w:rsid w:val="00D66716"/>
    <w:rsid w:val="00D801C2"/>
    <w:rsid w:val="00D8036B"/>
    <w:rsid w:val="00D82C01"/>
    <w:rsid w:val="00D8354D"/>
    <w:rsid w:val="00D9109D"/>
    <w:rsid w:val="00D92F02"/>
    <w:rsid w:val="00DA0725"/>
    <w:rsid w:val="00DA2411"/>
    <w:rsid w:val="00DA2767"/>
    <w:rsid w:val="00DA46E2"/>
    <w:rsid w:val="00DA7D89"/>
    <w:rsid w:val="00DB180A"/>
    <w:rsid w:val="00DB2EA5"/>
    <w:rsid w:val="00DB4944"/>
    <w:rsid w:val="00DB520B"/>
    <w:rsid w:val="00DB54C0"/>
    <w:rsid w:val="00DC7CD4"/>
    <w:rsid w:val="00DD035A"/>
    <w:rsid w:val="00DE1011"/>
    <w:rsid w:val="00DE13A2"/>
    <w:rsid w:val="00DE2B19"/>
    <w:rsid w:val="00DE5F21"/>
    <w:rsid w:val="00DE671D"/>
    <w:rsid w:val="00DF2BF4"/>
    <w:rsid w:val="00DF31BA"/>
    <w:rsid w:val="00DF52CE"/>
    <w:rsid w:val="00DF6950"/>
    <w:rsid w:val="00E00AC4"/>
    <w:rsid w:val="00E03BD0"/>
    <w:rsid w:val="00E06853"/>
    <w:rsid w:val="00E07F9E"/>
    <w:rsid w:val="00E1144E"/>
    <w:rsid w:val="00E13E42"/>
    <w:rsid w:val="00E1569E"/>
    <w:rsid w:val="00E1684F"/>
    <w:rsid w:val="00E16DFE"/>
    <w:rsid w:val="00E20434"/>
    <w:rsid w:val="00E22CB2"/>
    <w:rsid w:val="00E26C1F"/>
    <w:rsid w:val="00E27AA7"/>
    <w:rsid w:val="00E27E24"/>
    <w:rsid w:val="00E302B7"/>
    <w:rsid w:val="00E316B4"/>
    <w:rsid w:val="00E33781"/>
    <w:rsid w:val="00E3696D"/>
    <w:rsid w:val="00E36FB7"/>
    <w:rsid w:val="00E37C3F"/>
    <w:rsid w:val="00E40ED1"/>
    <w:rsid w:val="00E44D71"/>
    <w:rsid w:val="00E454FC"/>
    <w:rsid w:val="00E45DED"/>
    <w:rsid w:val="00E463D6"/>
    <w:rsid w:val="00E54E86"/>
    <w:rsid w:val="00E6295F"/>
    <w:rsid w:val="00E6526B"/>
    <w:rsid w:val="00E66B6D"/>
    <w:rsid w:val="00E67902"/>
    <w:rsid w:val="00E737A5"/>
    <w:rsid w:val="00E74F98"/>
    <w:rsid w:val="00E755F0"/>
    <w:rsid w:val="00E76064"/>
    <w:rsid w:val="00E761F9"/>
    <w:rsid w:val="00E76945"/>
    <w:rsid w:val="00E7750B"/>
    <w:rsid w:val="00E85F74"/>
    <w:rsid w:val="00E8640A"/>
    <w:rsid w:val="00E872BD"/>
    <w:rsid w:val="00E87C64"/>
    <w:rsid w:val="00E92DBA"/>
    <w:rsid w:val="00E93EB8"/>
    <w:rsid w:val="00E953BB"/>
    <w:rsid w:val="00E95D28"/>
    <w:rsid w:val="00E97793"/>
    <w:rsid w:val="00EA12D4"/>
    <w:rsid w:val="00EA3AE4"/>
    <w:rsid w:val="00EA42E8"/>
    <w:rsid w:val="00EA4B50"/>
    <w:rsid w:val="00EA623C"/>
    <w:rsid w:val="00EA64B9"/>
    <w:rsid w:val="00EB3844"/>
    <w:rsid w:val="00EB3FEB"/>
    <w:rsid w:val="00EB5716"/>
    <w:rsid w:val="00EB5BD0"/>
    <w:rsid w:val="00EB5E7A"/>
    <w:rsid w:val="00EC1089"/>
    <w:rsid w:val="00EC4C33"/>
    <w:rsid w:val="00EC65ED"/>
    <w:rsid w:val="00EC7948"/>
    <w:rsid w:val="00ED0FD7"/>
    <w:rsid w:val="00ED5ACD"/>
    <w:rsid w:val="00EE6C27"/>
    <w:rsid w:val="00EF0FF5"/>
    <w:rsid w:val="00EF491D"/>
    <w:rsid w:val="00EF49E7"/>
    <w:rsid w:val="00EF5C79"/>
    <w:rsid w:val="00EF62C6"/>
    <w:rsid w:val="00EF6ED9"/>
    <w:rsid w:val="00F02584"/>
    <w:rsid w:val="00F045FB"/>
    <w:rsid w:val="00F0522F"/>
    <w:rsid w:val="00F0680E"/>
    <w:rsid w:val="00F20179"/>
    <w:rsid w:val="00F21BD7"/>
    <w:rsid w:val="00F227AB"/>
    <w:rsid w:val="00F236AD"/>
    <w:rsid w:val="00F304F1"/>
    <w:rsid w:val="00F3088C"/>
    <w:rsid w:val="00F335F6"/>
    <w:rsid w:val="00F33E80"/>
    <w:rsid w:val="00F37CFE"/>
    <w:rsid w:val="00F437F7"/>
    <w:rsid w:val="00F44A76"/>
    <w:rsid w:val="00F53403"/>
    <w:rsid w:val="00F5406D"/>
    <w:rsid w:val="00F55506"/>
    <w:rsid w:val="00F56B59"/>
    <w:rsid w:val="00F577EB"/>
    <w:rsid w:val="00F57D41"/>
    <w:rsid w:val="00F6580B"/>
    <w:rsid w:val="00F65AD8"/>
    <w:rsid w:val="00F67D2A"/>
    <w:rsid w:val="00F71142"/>
    <w:rsid w:val="00F724B7"/>
    <w:rsid w:val="00F74B71"/>
    <w:rsid w:val="00F76E57"/>
    <w:rsid w:val="00F8232D"/>
    <w:rsid w:val="00F9212F"/>
    <w:rsid w:val="00F92B8F"/>
    <w:rsid w:val="00F9419D"/>
    <w:rsid w:val="00F962BB"/>
    <w:rsid w:val="00FA0C18"/>
    <w:rsid w:val="00FA43C4"/>
    <w:rsid w:val="00FA68D9"/>
    <w:rsid w:val="00FA7098"/>
    <w:rsid w:val="00FB4908"/>
    <w:rsid w:val="00FB6ACB"/>
    <w:rsid w:val="00FC51E4"/>
    <w:rsid w:val="00FC5FC1"/>
    <w:rsid w:val="00FC7E24"/>
    <w:rsid w:val="00FD0F60"/>
    <w:rsid w:val="00FD52FE"/>
    <w:rsid w:val="00FD56B2"/>
    <w:rsid w:val="00FD571E"/>
    <w:rsid w:val="00FD5A74"/>
    <w:rsid w:val="00FD5AC4"/>
    <w:rsid w:val="00FE30A0"/>
    <w:rsid w:val="00FE7A28"/>
    <w:rsid w:val="00FF04A2"/>
    <w:rsid w:val="00FF4708"/>
    <w:rsid w:val="00FF5ABD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5F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191"/>
  </w:style>
  <w:style w:type="paragraph" w:styleId="Ttulo1">
    <w:name w:val="heading 1"/>
    <w:basedOn w:val="Normal"/>
    <w:next w:val="Normal"/>
    <w:link w:val="Ttulo1Car"/>
    <w:uiPriority w:val="9"/>
    <w:qFormat/>
    <w:rsid w:val="00935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278B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A70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C4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722"/>
  </w:style>
  <w:style w:type="paragraph" w:styleId="Piedepgina">
    <w:name w:val="footer"/>
    <w:basedOn w:val="Normal"/>
    <w:link w:val="PiedepginaCar"/>
    <w:uiPriority w:val="99"/>
    <w:unhideWhenUsed/>
    <w:rsid w:val="007C4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722"/>
  </w:style>
  <w:style w:type="character" w:customStyle="1" w:styleId="sowc">
    <w:name w:val="sowc"/>
    <w:basedOn w:val="Fuentedeprrafopredeter"/>
    <w:rsid w:val="00433F62"/>
  </w:style>
  <w:style w:type="paragraph" w:customStyle="1" w:styleId="Mysubhead">
    <w:name w:val="My subhead"/>
    <w:basedOn w:val="Normal"/>
    <w:rsid w:val="00433F62"/>
    <w:pPr>
      <w:keepNext/>
      <w:spacing w:before="240" w:after="60" w:line="240" w:lineRule="auto"/>
      <w:jc w:val="right"/>
      <w:outlineLvl w:val="0"/>
    </w:pPr>
    <w:rPr>
      <w:rFonts w:ascii="Verdana" w:eastAsia="Batang" w:hAnsi="Verdana" w:cs="Arial"/>
      <w:b/>
      <w:bCs/>
      <w:kern w:val="32"/>
      <w:sz w:val="32"/>
      <w:szCs w:val="32"/>
      <w:lang w:val="en-US" w:eastAsia="ko-KR"/>
    </w:rPr>
  </w:style>
  <w:style w:type="paragraph" w:customStyle="1" w:styleId="My">
    <w:name w:val="My"/>
    <w:rsid w:val="00935703"/>
    <w:pPr>
      <w:spacing w:after="0" w:line="240" w:lineRule="auto"/>
    </w:pPr>
    <w:rPr>
      <w:rFonts w:ascii="Verdana" w:eastAsia="Batang" w:hAnsi="Verdana" w:cs="Arial"/>
      <w:sz w:val="24"/>
      <w:szCs w:val="24"/>
      <w:lang w:val="uk-UA" w:eastAsia="ko-KR"/>
    </w:rPr>
  </w:style>
  <w:style w:type="paragraph" w:customStyle="1" w:styleId="MyHeadtitle">
    <w:name w:val="My Head title"/>
    <w:basedOn w:val="Ttulo1"/>
    <w:rsid w:val="00935703"/>
    <w:pPr>
      <w:keepLines w:val="0"/>
      <w:spacing w:after="60" w:line="240" w:lineRule="auto"/>
    </w:pPr>
    <w:rPr>
      <w:rFonts w:ascii="Verdana" w:eastAsia="Batang" w:hAnsi="Verdana" w:cs="Arial"/>
      <w:b/>
      <w:bCs/>
      <w:color w:val="auto"/>
      <w:kern w:val="32"/>
      <w:sz w:val="36"/>
      <w:lang w:val="en-US" w:eastAsia="ko-KR"/>
    </w:rPr>
  </w:style>
  <w:style w:type="paragraph" w:customStyle="1" w:styleId="trt0xe">
    <w:name w:val="trt0xe"/>
    <w:basedOn w:val="Normal"/>
    <w:rsid w:val="0093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357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rsid w:val="003F515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09A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21C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95E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9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795E90"/>
    <w:rPr>
      <w:b/>
      <w:bCs/>
    </w:rPr>
  </w:style>
  <w:style w:type="character" w:customStyle="1" w:styleId="ui-provider">
    <w:name w:val="ui-provider"/>
    <w:basedOn w:val="Fuentedeprrafopredeter"/>
    <w:rsid w:val="002B0071"/>
  </w:style>
  <w:style w:type="character" w:styleId="nfasis">
    <w:name w:val="Emphasis"/>
    <w:basedOn w:val="Fuentedeprrafopredeter"/>
    <w:uiPriority w:val="20"/>
    <w:qFormat/>
    <w:rsid w:val="00250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69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1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70885">
                                          <w:marLeft w:val="125"/>
                                          <w:marRight w:val="125"/>
                                          <w:marTop w:val="125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7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5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23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8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2544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56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273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81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377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495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563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72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77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50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65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70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07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02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12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844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465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ATALOGO%20HOJA%20DE%20VIDA\HOJA%20DE%20VIDA%20DISE&#209;O\Carta%20laboral%20dulce%20sue&#241;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3A52B-3D60-4BC0-9591-A21D280C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laboral dulce sueños.dotx</Template>
  <TotalTime>0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2025-08-31T17:54:00Z</dcterms:created>
  <dcterms:modified xsi:type="dcterms:W3CDTF">2025-08-31T18:26:00Z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ALFREDH@microsoft.com</vt:lpwstr>
  </property>
  <property fmtid="{D5CDD505-2E9C-101B-9397-08002B2CF9AE}" pid="5" name="MSIP_Label_f42aa342-8706-4288-bd11-ebb85995028c_SetDate">
    <vt:lpwstr>2018-05-25T20:51:59.0607113Z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